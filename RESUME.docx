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13086AFE" w14:textId="77777777" w:rsidTr="00C055E4">
        <w:trPr>
          <w:trHeight w:hRule="exact" w:val="269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7B289844" w14:textId="510724A1" w:rsidR="007A0F44" w:rsidRPr="00565B06" w:rsidRDefault="00BE577C" w:rsidP="00174A87">
            <w:pPr>
              <w:pStyle w:val="Title"/>
            </w:pPr>
            <w:r>
              <w:t>TEJASWINI</w:t>
            </w:r>
          </w:p>
          <w:p w14:paraId="5F666322" w14:textId="08171B1A" w:rsidR="007A0F44" w:rsidRPr="00565B06" w:rsidRDefault="00BE577C" w:rsidP="00174A87">
            <w:pPr>
              <w:pStyle w:val="Subtitle"/>
            </w:pPr>
            <w:r>
              <w:t>KATAMMAGARI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75F6080F" w14:textId="7D260D39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D8165E77E9C473E87DA0472F23F45B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proofErr w:type="spellStart"/>
                <w:proofErr w:type="gramStart"/>
                <w:r w:rsidR="00BE577C">
                  <w:t>N.</w:t>
                </w:r>
                <w:r w:rsidR="00C055E4">
                  <w:t>Palagiri</w:t>
                </w:r>
                <w:proofErr w:type="spellEnd"/>
                <w:proofErr w:type="gramEnd"/>
                <w:r w:rsidR="00C055E4">
                  <w:t xml:space="preserve">, V.N.Palli,Kadapa,India-516321 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DF39F62" wp14:editId="36367401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4B5A8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AA01930" w14:textId="529BA957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0D90CF5988EE4396BB83DDEDE2E7B00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BE577C">
                  <w:t>9381718204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620D1883" wp14:editId="2B7244BD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48934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AF33C73" w14:textId="7C2A06CC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784D3D5025E64DB0B118CCC83003260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BE577C">
                  <w:t>Ktejaswini169@gmail.com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59C3D6C2" wp14:editId="4912B0FC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8C749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CF4B675" w14:textId="042F9CD0" w:rsidR="007A0F44" w:rsidRPr="00565B06" w:rsidRDefault="007A0F44" w:rsidP="00174A87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162F3389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44FD4680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4E21452" wp14:editId="40325233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97956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3866721" w14:textId="77777777" w:rsidR="000E24AC" w:rsidRPr="00565B06" w:rsidRDefault="00000000" w:rsidP="007850D1">
            <w:pPr>
              <w:pStyle w:val="Heading1"/>
            </w:pPr>
            <w:sdt>
              <w:sdtPr>
                <w:alias w:val="Objective:"/>
                <w:tag w:val="Objective:"/>
                <w:id w:val="-376709012"/>
                <w:placeholder>
                  <w:docPart w:val="13CBDBB5AD194628A3037B2908828695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BD8BA61" w14:textId="4EE00B98" w:rsidR="00A77B4D" w:rsidRPr="00565B06" w:rsidRDefault="00BE577C" w:rsidP="007850D1">
      <w:r>
        <w:t xml:space="preserve">To get an opportunity </w:t>
      </w:r>
      <w:r w:rsidR="00A923BA">
        <w:t xml:space="preserve">that will enable me to use my strong organizational skills, educational background </w:t>
      </w:r>
      <w:r>
        <w:t>where I can make the best of my potential and contribute to the organization growth</w:t>
      </w:r>
      <w:r w:rsidR="00A923BA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3CCA598A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472EA24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5884225" wp14:editId="375E7A8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B73A3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78D24D2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752F75704060452B8930C21999409CC5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9D9E763" w14:textId="60EF784D" w:rsidR="007C0E0E" w:rsidRPr="00565B06" w:rsidRDefault="00A923BA" w:rsidP="00B47E1E">
      <w:pPr>
        <w:pStyle w:val="Heading2"/>
      </w:pPr>
      <w:r>
        <w:t>Bachelor of Technology: ECE</w:t>
      </w:r>
      <w:r w:rsidR="007C0E0E" w:rsidRPr="00565B06">
        <w:t xml:space="preserve"> | </w:t>
      </w:r>
      <w:r w:rsidR="003605DB">
        <w:rPr>
          <w:rStyle w:val="Emphasis"/>
        </w:rPr>
        <w:t>C</w:t>
      </w:r>
      <w:r>
        <w:rPr>
          <w:rStyle w:val="Emphasis"/>
        </w:rPr>
        <w:t>ollege</w:t>
      </w:r>
    </w:p>
    <w:p w14:paraId="778E9C26" w14:textId="6283FEA6" w:rsidR="007C0E0E" w:rsidRPr="00565B06" w:rsidRDefault="00A923BA" w:rsidP="004F199F">
      <w:pPr>
        <w:pStyle w:val="Heading3"/>
      </w:pPr>
      <w:r>
        <w:t>2020</w:t>
      </w:r>
      <w:r w:rsidR="007C0E0E" w:rsidRPr="00565B06">
        <w:t xml:space="preserve"> – </w:t>
      </w:r>
      <w:r>
        <w:t>2024</w:t>
      </w:r>
    </w:p>
    <w:p w14:paraId="3509602E" w14:textId="2A39E1F8" w:rsidR="000E24AC" w:rsidRDefault="00A923BA" w:rsidP="007850D1">
      <w:r>
        <w:t>JNTUA College of Engineering</w:t>
      </w:r>
      <w:r w:rsidR="00691E67">
        <w:t xml:space="preserve"> </w:t>
      </w:r>
      <w:proofErr w:type="spellStart"/>
      <w:r w:rsidR="0014647A">
        <w:t>P</w:t>
      </w:r>
      <w:r w:rsidR="00C055E4">
        <w:t>ulivendula</w:t>
      </w:r>
      <w:proofErr w:type="spellEnd"/>
    </w:p>
    <w:p w14:paraId="07CA7296" w14:textId="25B1EFEB" w:rsidR="003605DB" w:rsidRDefault="003605DB" w:rsidP="007850D1">
      <w:r>
        <w:t>CGPA: 8.01</w:t>
      </w:r>
    </w:p>
    <w:p w14:paraId="43BBA0A6" w14:textId="68EEF36C" w:rsidR="007C0E0E" w:rsidRPr="00565B06" w:rsidRDefault="003605DB" w:rsidP="00B47E1E">
      <w:pPr>
        <w:pStyle w:val="Heading2"/>
      </w:pPr>
      <w:r>
        <w:t>Intermediate</w:t>
      </w:r>
      <w:r w:rsidR="007C0E0E" w:rsidRPr="00565B06">
        <w:t xml:space="preserve"> | </w:t>
      </w:r>
      <w:r>
        <w:rPr>
          <w:rStyle w:val="Emphasis"/>
        </w:rPr>
        <w:t>College</w:t>
      </w:r>
    </w:p>
    <w:p w14:paraId="100ED547" w14:textId="46FBFA3E" w:rsidR="007C0E0E" w:rsidRPr="00565B06" w:rsidRDefault="003605DB" w:rsidP="004F199F">
      <w:pPr>
        <w:pStyle w:val="Heading3"/>
      </w:pPr>
      <w:r>
        <w:t>2018</w:t>
      </w:r>
      <w:r w:rsidR="007C0E0E" w:rsidRPr="00565B06">
        <w:t xml:space="preserve"> – </w:t>
      </w:r>
      <w:r>
        <w:t>2020</w:t>
      </w:r>
    </w:p>
    <w:p w14:paraId="2418B785" w14:textId="2FBDCBB4" w:rsidR="007C0E0E" w:rsidRDefault="003605DB" w:rsidP="00C10980">
      <w:pPr>
        <w:tabs>
          <w:tab w:val="left" w:pos="7938"/>
        </w:tabs>
      </w:pPr>
      <w:r>
        <w:t>Sri Gayathri junior College-Tirupati</w:t>
      </w:r>
      <w:r w:rsidR="00C10980">
        <w:tab/>
      </w:r>
    </w:p>
    <w:p w14:paraId="5043AC31" w14:textId="4F31AD57" w:rsidR="00C10980" w:rsidRDefault="003605DB" w:rsidP="007C0E0E">
      <w:r>
        <w:t>Percentage:</w:t>
      </w:r>
      <w:r w:rsidR="009F4193">
        <w:t xml:space="preserve"> </w:t>
      </w:r>
      <w:r>
        <w:t>87</w:t>
      </w:r>
      <w:r w:rsidR="009F4193">
        <w:t>.4%</w:t>
      </w:r>
    </w:p>
    <w:p w14:paraId="79402ED4" w14:textId="5AE85C29" w:rsidR="009F4193" w:rsidRPr="009F4193" w:rsidRDefault="009F4193" w:rsidP="009F4193">
      <w:pPr>
        <w:pStyle w:val="Heading2"/>
        <w:rPr>
          <w:rStyle w:val="Emphasis"/>
        </w:rPr>
      </w:pPr>
      <w:r>
        <w:t xml:space="preserve">SSC | </w:t>
      </w:r>
      <w:r w:rsidRPr="009F4193">
        <w:rPr>
          <w:rStyle w:val="Emphasis"/>
        </w:rPr>
        <w:t>School</w:t>
      </w:r>
    </w:p>
    <w:p w14:paraId="2A2CB479" w14:textId="0C76ACCD" w:rsidR="009F4193" w:rsidRDefault="009F4193" w:rsidP="009F4193">
      <w:pPr>
        <w:pStyle w:val="Heading3"/>
        <w:rPr>
          <w:rStyle w:val="Emphasis"/>
        </w:rPr>
      </w:pPr>
      <w:r w:rsidRPr="00C10980">
        <w:rPr>
          <w:rStyle w:val="Emphasis"/>
        </w:rPr>
        <w:t>2018</w:t>
      </w:r>
    </w:p>
    <w:p w14:paraId="3FCFEB52" w14:textId="354494B7" w:rsidR="00C10980" w:rsidRPr="00C10980" w:rsidRDefault="00C10980" w:rsidP="00C10980">
      <w:pPr>
        <w:rPr>
          <w:rStyle w:val="Emphasis"/>
          <w:sz w:val="22"/>
        </w:rPr>
      </w:pPr>
      <w:r>
        <w:rPr>
          <w:rStyle w:val="Emphasis"/>
          <w:sz w:val="22"/>
        </w:rPr>
        <w:t>P</w:t>
      </w:r>
      <w:r w:rsidRPr="00C10980">
        <w:rPr>
          <w:rStyle w:val="Emphasis"/>
          <w:sz w:val="22"/>
        </w:rPr>
        <w:t>ercentage</w:t>
      </w:r>
      <w:r>
        <w:rPr>
          <w:rStyle w:val="Emphasis"/>
          <w:sz w:val="22"/>
        </w:rPr>
        <w:t>: 90.2%</w:t>
      </w:r>
    </w:p>
    <w:p w14:paraId="626595BE" w14:textId="400EFFD5" w:rsidR="009F4193" w:rsidRPr="00C10980" w:rsidRDefault="009F4193" w:rsidP="009F4193">
      <w:pPr>
        <w:pStyle w:val="Heading3"/>
        <w:rPr>
          <w:rStyle w:val="Emphasis"/>
          <w:sz w:val="22"/>
          <w:szCs w:val="22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6829AE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3454208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E906FC1" wp14:editId="461C149B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8936F8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030924" w14:textId="77777777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082993E555734352A34D41E447A11564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281F6FD5" w14:textId="5E3B64B2" w:rsidR="005E088C" w:rsidRDefault="003C7DC5" w:rsidP="005E088C">
      <w:r>
        <w:t>FRESHER</w:t>
      </w:r>
    </w:p>
    <w:p w14:paraId="6190C678" w14:textId="63CBF854" w:rsidR="008E79A7" w:rsidRDefault="008E79A7" w:rsidP="005E088C"/>
    <w:p w14:paraId="413DFA2F" w14:textId="2302A1FB" w:rsidR="008E79A7" w:rsidRDefault="00AA394B" w:rsidP="00AA394B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616652" wp14:editId="5A64C46B">
            <wp:simplePos x="0" y="0"/>
            <wp:positionH relativeFrom="column">
              <wp:posOffset>-480803</wp:posOffset>
            </wp:positionH>
            <wp:positionV relativeFrom="paragraph">
              <wp:posOffset>95262</wp:posOffset>
            </wp:positionV>
            <wp:extent cx="339090" cy="247015"/>
            <wp:effectExtent l="0" t="0" r="381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8F4">
        <w:t>TECHNICAL SKILLS</w:t>
      </w:r>
    </w:p>
    <w:p w14:paraId="4B3DE946" w14:textId="5E19B4E6" w:rsidR="001408F4" w:rsidRDefault="00AA394B" w:rsidP="00AA394B">
      <w:pPr>
        <w:pStyle w:val="ListBullet"/>
      </w:pPr>
      <w:r>
        <w:t>Programming Languages: Basics of java, Python.</w:t>
      </w:r>
    </w:p>
    <w:p w14:paraId="1B3DC967" w14:textId="42637DCB" w:rsidR="00AA394B" w:rsidRDefault="00AA394B" w:rsidP="00AA394B">
      <w:pPr>
        <w:pStyle w:val="ListBullet"/>
      </w:pPr>
      <w:r>
        <w:t>Operating Systems: Windows.</w:t>
      </w:r>
    </w:p>
    <w:p w14:paraId="3589623C" w14:textId="16002874" w:rsidR="00AA394B" w:rsidRDefault="00AA394B" w:rsidP="00AA394B">
      <w:pPr>
        <w:pStyle w:val="ListBullet"/>
      </w:pPr>
      <w:r>
        <w:t>Web Essentials: HTML, CSS.</w:t>
      </w:r>
    </w:p>
    <w:p w14:paraId="6F53F37A" w14:textId="77777777" w:rsidR="00AA394B" w:rsidRDefault="00AA394B" w:rsidP="00AA394B">
      <w:pPr>
        <w:pStyle w:val="ListBullet"/>
        <w:numPr>
          <w:ilvl w:val="0"/>
          <w:numId w:val="0"/>
        </w:numPr>
        <w:ind w:left="360"/>
      </w:pPr>
    </w:p>
    <w:p w14:paraId="4A165F36" w14:textId="2758D673" w:rsidR="00AA394B" w:rsidRPr="00B35F2D" w:rsidRDefault="00AA394B" w:rsidP="00AA394B">
      <w:pPr>
        <w:pStyle w:val="Heading3"/>
        <w:rPr>
          <w:b/>
          <w:bCs/>
        </w:rPr>
      </w:pPr>
      <w:r w:rsidRPr="00B35F2D">
        <w:rPr>
          <w:b/>
          <w:bCs/>
        </w:rPr>
        <w:t>SOCIAL RELEVANT PROJECT</w:t>
      </w:r>
    </w:p>
    <w:p w14:paraId="6C8E0737" w14:textId="3569BD16" w:rsidR="00AA394B" w:rsidRDefault="00691E67" w:rsidP="005E088C">
      <w:r w:rsidRPr="00691E67">
        <w:rPr>
          <w:b/>
          <w:bCs/>
        </w:rPr>
        <w:t>Title</w:t>
      </w:r>
      <w:r>
        <w:t>: Mobile Phone Detector and Jammer Circuit</w:t>
      </w:r>
    </w:p>
    <w:p w14:paraId="3487B50F" w14:textId="53B95E13" w:rsidR="00EA1100" w:rsidRDefault="00EA1100" w:rsidP="00EA1100">
      <w:pPr>
        <w:pStyle w:val="ListBullet"/>
      </w:pPr>
      <w:r>
        <w:t>The main objective of these project is to avoid usage of mobile phones in restricted areas.</w:t>
      </w:r>
    </w:p>
    <w:p w14:paraId="095AE88E" w14:textId="3D1F5E4D" w:rsidR="00EA1100" w:rsidRDefault="00EA1100" w:rsidP="00EA1100">
      <w:pPr>
        <w:pStyle w:val="ListBullet"/>
      </w:pPr>
      <w:r>
        <w:t>This project makes us to understand the teamwork skills.</w:t>
      </w:r>
    </w:p>
    <w:p w14:paraId="0AE8A00D" w14:textId="77777777" w:rsidR="001408F4" w:rsidRPr="00565B06" w:rsidRDefault="001408F4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7FFEC84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912131F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E4F61D0" wp14:editId="06684ACC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FE46D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57476D0" w14:textId="77777777" w:rsidR="00143224" w:rsidRPr="00565B06" w:rsidRDefault="00000000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B2BED0294EC34F808AC6FE071F56B32E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74F28597" w14:textId="77777777" w:rsidTr="00565B06">
        <w:tc>
          <w:tcPr>
            <w:tcW w:w="4320" w:type="dxa"/>
          </w:tcPr>
          <w:p w14:paraId="0B0582BC" w14:textId="42656E31" w:rsidR="0073083B" w:rsidRDefault="0073083B" w:rsidP="0073083B">
            <w:pPr>
              <w:pStyle w:val="ListBullet"/>
              <w:spacing w:after="80"/>
            </w:pPr>
            <w:r>
              <w:t>Creativity and Self -motivation</w:t>
            </w:r>
          </w:p>
          <w:p w14:paraId="48413667" w14:textId="67525754" w:rsidR="0073083B" w:rsidRPr="00565B06" w:rsidRDefault="003C7DC5" w:rsidP="0073083B">
            <w:pPr>
              <w:pStyle w:val="ListBullet"/>
              <w:spacing w:after="80"/>
            </w:pPr>
            <w:r>
              <w:t>Adaptability</w:t>
            </w:r>
          </w:p>
          <w:p w14:paraId="401F6753" w14:textId="42D55F06" w:rsidR="00316CE4" w:rsidRPr="00565B06" w:rsidRDefault="0073083B" w:rsidP="00316CE4">
            <w:pPr>
              <w:pStyle w:val="ListBullet"/>
              <w:spacing w:after="80"/>
            </w:pPr>
            <w:r>
              <w:t>Problem-solving</w:t>
            </w:r>
          </w:p>
        </w:tc>
        <w:tc>
          <w:tcPr>
            <w:tcW w:w="4320" w:type="dxa"/>
            <w:tcMar>
              <w:left w:w="576" w:type="dxa"/>
            </w:tcMar>
          </w:tcPr>
          <w:p w14:paraId="0FCBBB4A" w14:textId="114D6F90" w:rsidR="00143224" w:rsidRPr="00565B06" w:rsidRDefault="0073083B" w:rsidP="00565B06">
            <w:pPr>
              <w:pStyle w:val="ListBullet"/>
              <w:spacing w:after="80"/>
            </w:pPr>
            <w:r>
              <w:t>Leadership experience</w:t>
            </w:r>
          </w:p>
          <w:p w14:paraId="15DCBB16" w14:textId="4FC349EA" w:rsidR="00F904FC" w:rsidRPr="00565B06" w:rsidRDefault="0073083B" w:rsidP="00565B06">
            <w:pPr>
              <w:pStyle w:val="ListBullet"/>
              <w:spacing w:after="80"/>
            </w:pPr>
            <w:r>
              <w:t>Teamwork and Collaboration</w:t>
            </w:r>
          </w:p>
          <w:p w14:paraId="5001ED1E" w14:textId="2350C5F3" w:rsidR="00F904FC" w:rsidRPr="00565B06" w:rsidRDefault="0073083B" w:rsidP="00565B06">
            <w:pPr>
              <w:pStyle w:val="ListBullet"/>
              <w:spacing w:after="80"/>
            </w:pPr>
            <w:r>
              <w:t>Communication skills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0C8E01E6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6FBEF10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0A2C9A" wp14:editId="235E0E8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32607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A0F005E" w14:textId="77777777" w:rsidR="00AC7C34" w:rsidRPr="00565B06" w:rsidRDefault="00000000" w:rsidP="00AD6216">
            <w:pPr>
              <w:pStyle w:val="Heading1"/>
            </w:pPr>
            <w:sdt>
              <w:sdtPr>
                <w:alias w:val="Activities:"/>
                <w:tag w:val="Activities:"/>
                <w:id w:val="-2061776476"/>
                <w:placeholder>
                  <w:docPart w:val="55434BD92A4F4E5795E75C78D27A2D80"/>
                </w:placeholder>
                <w:temporary/>
                <w:showingPlcHdr/>
                <w15:appearance w15:val="hidden"/>
              </w:sdtPr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3EEB8FAC" w14:textId="65A6F080" w:rsidR="007A0F44" w:rsidRDefault="005B28A1" w:rsidP="0014647A">
      <w:pPr>
        <w:pStyle w:val="ListBullet"/>
      </w:pPr>
      <w:r>
        <w:t>Activ</w:t>
      </w:r>
      <w:r w:rsidR="0014647A">
        <w:t>ely Participated in sports at college and inter collegiate games meet.</w:t>
      </w:r>
    </w:p>
    <w:p w14:paraId="506547C6" w14:textId="2AA769B5" w:rsidR="0014647A" w:rsidRPr="001408F4" w:rsidRDefault="0014647A" w:rsidP="001408F4">
      <w:pPr>
        <w:pStyle w:val="ListBullet"/>
      </w:pPr>
      <w:r w:rsidRPr="001408F4">
        <w:t>Enthusiastic in cultures like dance and art</w:t>
      </w:r>
      <w:r w:rsidR="008E79A7" w:rsidRPr="001408F4">
        <w:t>.</w:t>
      </w:r>
    </w:p>
    <w:p w14:paraId="738F1D04" w14:textId="37D63E24" w:rsidR="008E79A7" w:rsidRDefault="008E79A7" w:rsidP="0014647A">
      <w:pPr>
        <w:pStyle w:val="ListBullet"/>
      </w:pPr>
      <w:r>
        <w:t>Took a part in clubs and Volunteer Activities.</w:t>
      </w:r>
    </w:p>
    <w:p w14:paraId="311ABD6D" w14:textId="46E0B417" w:rsidR="00C055E4" w:rsidRDefault="00EA1100" w:rsidP="0014647A">
      <w:pPr>
        <w:pStyle w:val="ListBullet"/>
      </w:pPr>
      <w:r>
        <w:t>Participated in project expo and paper presentation.</w:t>
      </w:r>
    </w:p>
    <w:p w14:paraId="62AF2B71" w14:textId="5AB513C2" w:rsidR="00470965" w:rsidRDefault="00DA42FE" w:rsidP="00DA42FE">
      <w:pPr>
        <w:pStyle w:val="Heading1"/>
      </w:pPr>
      <w:r>
        <w:t>DECLARATION</w:t>
      </w:r>
    </w:p>
    <w:p w14:paraId="6FC3DB08" w14:textId="14FA724F" w:rsidR="00DA42FE" w:rsidRPr="00DA42FE" w:rsidRDefault="00DA42FE" w:rsidP="00DA42FE">
      <w:pPr>
        <w:rPr>
          <w:rStyle w:val="Emphasis"/>
          <w:sz w:val="22"/>
        </w:rPr>
      </w:pPr>
      <w:r w:rsidRPr="00DA42FE">
        <w:rPr>
          <w:rStyle w:val="Emphasis"/>
          <w:sz w:val="22"/>
        </w:rPr>
        <w:t>I solemnly</w:t>
      </w:r>
      <w:r>
        <w:rPr>
          <w:rStyle w:val="Emphasis"/>
          <w:sz w:val="22"/>
        </w:rPr>
        <w:t xml:space="preserve"> declare that all the information furnished in this document is free of errors and the best of my knowledge and belief.</w:t>
      </w:r>
    </w:p>
    <w:sectPr w:rsidR="00DA42FE" w:rsidRPr="00DA42FE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378CB" w14:textId="77777777" w:rsidR="000F420C" w:rsidRDefault="000F420C" w:rsidP="00F534FB">
      <w:pPr>
        <w:spacing w:after="0"/>
      </w:pPr>
      <w:r>
        <w:separator/>
      </w:r>
    </w:p>
  </w:endnote>
  <w:endnote w:type="continuationSeparator" w:id="0">
    <w:p w14:paraId="74EFC9DF" w14:textId="77777777" w:rsidR="000F420C" w:rsidRDefault="000F420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B53629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29B0F" w14:textId="77777777" w:rsidR="000F420C" w:rsidRDefault="000F420C" w:rsidP="00F534FB">
      <w:pPr>
        <w:spacing w:after="0"/>
      </w:pPr>
      <w:r>
        <w:separator/>
      </w:r>
    </w:p>
  </w:footnote>
  <w:footnote w:type="continuationSeparator" w:id="0">
    <w:p w14:paraId="47F7DB25" w14:textId="77777777" w:rsidR="000F420C" w:rsidRDefault="000F420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CE2D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95638CF" wp14:editId="3BCE3B1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DE7D21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CB180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31555">
    <w:abstractNumId w:val="9"/>
  </w:num>
  <w:num w:numId="2" w16cid:durableId="1285502509">
    <w:abstractNumId w:val="9"/>
    <w:lvlOverride w:ilvl="0">
      <w:startOverride w:val="1"/>
    </w:lvlOverride>
  </w:num>
  <w:num w:numId="3" w16cid:durableId="773786176">
    <w:abstractNumId w:val="10"/>
  </w:num>
  <w:num w:numId="4" w16cid:durableId="1068724710">
    <w:abstractNumId w:val="13"/>
  </w:num>
  <w:num w:numId="5" w16cid:durableId="1529490412">
    <w:abstractNumId w:val="8"/>
  </w:num>
  <w:num w:numId="6" w16cid:durableId="1323899024">
    <w:abstractNumId w:val="7"/>
  </w:num>
  <w:num w:numId="7" w16cid:durableId="1700818463">
    <w:abstractNumId w:val="6"/>
  </w:num>
  <w:num w:numId="8" w16cid:durableId="356587919">
    <w:abstractNumId w:val="5"/>
  </w:num>
  <w:num w:numId="9" w16cid:durableId="1404185920">
    <w:abstractNumId w:val="4"/>
  </w:num>
  <w:num w:numId="10" w16cid:durableId="499392615">
    <w:abstractNumId w:val="3"/>
  </w:num>
  <w:num w:numId="11" w16cid:durableId="1907256204">
    <w:abstractNumId w:val="2"/>
  </w:num>
  <w:num w:numId="12" w16cid:durableId="1243687494">
    <w:abstractNumId w:val="1"/>
  </w:num>
  <w:num w:numId="13" w16cid:durableId="833377556">
    <w:abstractNumId w:val="0"/>
  </w:num>
  <w:num w:numId="14" w16cid:durableId="533538679">
    <w:abstractNumId w:val="12"/>
  </w:num>
  <w:num w:numId="15" w16cid:durableId="1627659198">
    <w:abstractNumId w:val="11"/>
  </w:num>
  <w:num w:numId="16" w16cid:durableId="579144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09"/>
    <w:rsid w:val="00002750"/>
    <w:rsid w:val="00004D4E"/>
    <w:rsid w:val="0000710D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420C"/>
    <w:rsid w:val="000F79EA"/>
    <w:rsid w:val="00134F92"/>
    <w:rsid w:val="00137DC1"/>
    <w:rsid w:val="001408F4"/>
    <w:rsid w:val="00143224"/>
    <w:rsid w:val="00145B33"/>
    <w:rsid w:val="0014647A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605DB"/>
    <w:rsid w:val="00383057"/>
    <w:rsid w:val="0039703C"/>
    <w:rsid w:val="003974BB"/>
    <w:rsid w:val="003A091E"/>
    <w:rsid w:val="003C7DC5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0965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28A1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1E67"/>
    <w:rsid w:val="0069300B"/>
    <w:rsid w:val="006A4C72"/>
    <w:rsid w:val="006D65F8"/>
    <w:rsid w:val="006F4D23"/>
    <w:rsid w:val="007175B9"/>
    <w:rsid w:val="007215A9"/>
    <w:rsid w:val="007253E8"/>
    <w:rsid w:val="0073083B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509"/>
    <w:rsid w:val="008978E8"/>
    <w:rsid w:val="008A02C4"/>
    <w:rsid w:val="008A49A0"/>
    <w:rsid w:val="008A6538"/>
    <w:rsid w:val="008D4FC8"/>
    <w:rsid w:val="008D5A80"/>
    <w:rsid w:val="008E5483"/>
    <w:rsid w:val="008E79A7"/>
    <w:rsid w:val="008F4532"/>
    <w:rsid w:val="009212E3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9F4193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923BA"/>
    <w:rsid w:val="00AA04BD"/>
    <w:rsid w:val="00AA276C"/>
    <w:rsid w:val="00AA394B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5F2D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577C"/>
    <w:rsid w:val="00C0155C"/>
    <w:rsid w:val="00C055E4"/>
    <w:rsid w:val="00C10980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42FE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A1100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07B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jas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165E77E9C473E87DA0472F23F4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7A363-E62E-4AC6-9412-5C60EC3959CE}"/>
      </w:docPartPr>
      <w:docPartBody>
        <w:p w:rsidR="00436D2E" w:rsidRDefault="00000000">
          <w:pPr>
            <w:pStyle w:val="FD8165E77E9C473E87DA0472F23F45B1"/>
          </w:pPr>
          <w:r w:rsidRPr="009D0878">
            <w:t>Address</w:t>
          </w:r>
        </w:p>
      </w:docPartBody>
    </w:docPart>
    <w:docPart>
      <w:docPartPr>
        <w:name w:val="0D90CF5988EE4396BB83DDEDE2E7B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BA10-D673-490D-8865-18C6F741B22F}"/>
      </w:docPartPr>
      <w:docPartBody>
        <w:p w:rsidR="00436D2E" w:rsidRDefault="00000000">
          <w:pPr>
            <w:pStyle w:val="0D90CF5988EE4396BB83DDEDE2E7B007"/>
          </w:pPr>
          <w:r w:rsidRPr="009D0878">
            <w:t>Phone</w:t>
          </w:r>
        </w:p>
      </w:docPartBody>
    </w:docPart>
    <w:docPart>
      <w:docPartPr>
        <w:name w:val="784D3D5025E64DB0B118CCC830032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45CA9-DC77-4C38-949E-6A52E6A2107A}"/>
      </w:docPartPr>
      <w:docPartBody>
        <w:p w:rsidR="00436D2E" w:rsidRDefault="00000000">
          <w:pPr>
            <w:pStyle w:val="784D3D5025E64DB0B118CCC83003260F"/>
          </w:pPr>
          <w:r w:rsidRPr="009D0878">
            <w:t>Email</w:t>
          </w:r>
        </w:p>
      </w:docPartBody>
    </w:docPart>
    <w:docPart>
      <w:docPartPr>
        <w:name w:val="13CBDBB5AD194628A3037B2908828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D3918-7D73-417F-A671-97903F5B7D50}"/>
      </w:docPartPr>
      <w:docPartBody>
        <w:p w:rsidR="00436D2E" w:rsidRDefault="00000000">
          <w:pPr>
            <w:pStyle w:val="13CBDBB5AD194628A3037B2908828695"/>
          </w:pPr>
          <w:r w:rsidRPr="00D85CA4">
            <w:t>Objective</w:t>
          </w:r>
        </w:p>
      </w:docPartBody>
    </w:docPart>
    <w:docPart>
      <w:docPartPr>
        <w:name w:val="752F75704060452B8930C21999409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D7A5D-EF29-4363-A6B2-6E393391296C}"/>
      </w:docPartPr>
      <w:docPartBody>
        <w:p w:rsidR="00436D2E" w:rsidRDefault="00000000">
          <w:pPr>
            <w:pStyle w:val="752F75704060452B8930C21999409CC5"/>
          </w:pPr>
          <w:r w:rsidRPr="00565B06">
            <w:t>Education</w:t>
          </w:r>
        </w:p>
      </w:docPartBody>
    </w:docPart>
    <w:docPart>
      <w:docPartPr>
        <w:name w:val="082993E555734352A34D41E447A11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DA846-F2AE-4E50-BC63-1BC233A38464}"/>
      </w:docPartPr>
      <w:docPartBody>
        <w:p w:rsidR="00436D2E" w:rsidRDefault="00000000">
          <w:pPr>
            <w:pStyle w:val="082993E555734352A34D41E447A11564"/>
          </w:pPr>
          <w:r w:rsidRPr="00565B06">
            <w:t>Experience</w:t>
          </w:r>
        </w:p>
      </w:docPartBody>
    </w:docPart>
    <w:docPart>
      <w:docPartPr>
        <w:name w:val="B2BED0294EC34F808AC6FE071F56B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4D230-F093-4154-A8A2-BDC26A3EA9A8}"/>
      </w:docPartPr>
      <w:docPartBody>
        <w:p w:rsidR="00436D2E" w:rsidRDefault="00000000">
          <w:pPr>
            <w:pStyle w:val="B2BED0294EC34F808AC6FE071F56B32E"/>
          </w:pPr>
          <w:r w:rsidRPr="00565B06">
            <w:t>Skills</w:t>
          </w:r>
        </w:p>
      </w:docPartBody>
    </w:docPart>
    <w:docPart>
      <w:docPartPr>
        <w:name w:val="55434BD92A4F4E5795E75C78D27A2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D8BB8-1881-4F49-9E90-6476F2BA2974}"/>
      </w:docPartPr>
      <w:docPartBody>
        <w:p w:rsidR="00436D2E" w:rsidRDefault="00000000">
          <w:pPr>
            <w:pStyle w:val="55434BD92A4F4E5795E75C78D27A2D80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A8"/>
    <w:rsid w:val="001F29C0"/>
    <w:rsid w:val="00361EA8"/>
    <w:rsid w:val="00436D2E"/>
    <w:rsid w:val="007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165E77E9C473E87DA0472F23F45B1">
    <w:name w:val="FD8165E77E9C473E87DA0472F23F45B1"/>
  </w:style>
  <w:style w:type="paragraph" w:customStyle="1" w:styleId="0D90CF5988EE4396BB83DDEDE2E7B007">
    <w:name w:val="0D90CF5988EE4396BB83DDEDE2E7B007"/>
  </w:style>
  <w:style w:type="paragraph" w:customStyle="1" w:styleId="784D3D5025E64DB0B118CCC83003260F">
    <w:name w:val="784D3D5025E64DB0B118CCC83003260F"/>
  </w:style>
  <w:style w:type="paragraph" w:customStyle="1" w:styleId="13CBDBB5AD194628A3037B2908828695">
    <w:name w:val="13CBDBB5AD194628A3037B2908828695"/>
  </w:style>
  <w:style w:type="paragraph" w:customStyle="1" w:styleId="752F75704060452B8930C21999409CC5">
    <w:name w:val="752F75704060452B8930C21999409CC5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82993E555734352A34D41E447A11564">
    <w:name w:val="082993E555734352A34D41E447A11564"/>
  </w:style>
  <w:style w:type="paragraph" w:customStyle="1" w:styleId="B2BED0294EC34F808AC6FE071F56B32E">
    <w:name w:val="B2BED0294EC34F808AC6FE071F56B32E"/>
  </w:style>
  <w:style w:type="paragraph" w:customStyle="1" w:styleId="55434BD92A4F4E5795E75C78D27A2D80">
    <w:name w:val="55434BD92A4F4E5795E75C78D27A2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N.Palagiri, V.N.Palli,Kadapa,India-516321 </CompanyAddress>
  <CompanyPhone>9381718204</CompanyPhone>
  <CompanyFax/>
  <CompanyEmail>Ktejaswini169@gmail.com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2023-04-29T10:08:00Z</dcterms:created>
  <dcterms:modified xsi:type="dcterms:W3CDTF">2023-04-30T06:40:00Z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